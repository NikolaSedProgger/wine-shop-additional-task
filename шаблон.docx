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608F9" w:rsidR="00CA7C5C" w:rsidP="6944C8E4" w:rsidRDefault="001D59B2" w14:paraId="7696B101" wp14:textId="6475C7AF">
      <w:pPr>
        <w:pStyle w:val="a"/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6944C8E4" w:rsidR="6944C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Директору ООО ЧОО «</w:t>
      </w:r>
      <w:r w:rsidRPr="6944C8E4" w:rsidR="6944C8E4">
        <w:rPr>
          <w:rFonts w:ascii="Times New Roman" w:hAnsi="Times New Roman"/>
          <w:sz w:val="20"/>
          <w:szCs w:val="20"/>
        </w:rPr>
        <w:t xml:space="preserve"> Беркут »</w:t>
      </w:r>
    </w:p>
    <w:p xmlns:wp14="http://schemas.microsoft.com/office/word/2010/wordml" w:rsidRPr="00C608F9" w:rsidR="00CA7C5C" w:rsidP="00AC4E6C" w:rsidRDefault="001D59B2" w14:paraId="3300C2C9" wp14:textId="636BF9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6944C8E4" w:rsidR="6944C8E4">
        <w:rPr>
          <w:rFonts w:ascii="Times New Roman" w:hAnsi="Times New Roman"/>
          <w:sz w:val="20"/>
          <w:szCs w:val="20"/>
        </w:rPr>
        <w:t>Носову Н.П.</w:t>
      </w:r>
    </w:p>
    <w:p xmlns:wp14="http://schemas.microsoft.com/office/word/2010/wordml" w:rsidRPr="00C608F9" w:rsidR="00CA7C5C" w:rsidP="00AC4E6C" w:rsidRDefault="00CA7C5C" w14:paraId="7F6461AD" wp14:textId="77777777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C608F9">
        <w:rPr>
          <w:rFonts w:ascii="Times New Roman" w:hAnsi="Times New Roman"/>
          <w:sz w:val="20"/>
          <w:szCs w:val="20"/>
        </w:rPr>
        <w:t>от начальника караула №__</w:t>
      </w:r>
    </w:p>
    <w:p xmlns:wp14="http://schemas.microsoft.com/office/word/2010/wordml" w:rsidRPr="00C608F9" w:rsidR="00CA7C5C" w:rsidP="00AC4E6C" w:rsidRDefault="00A279C0" w14:paraId="0CC1C81A" wp14:textId="77777777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C608F9">
        <w:rPr>
          <w:rFonts w:ascii="Times New Roman" w:hAnsi="Times New Roman"/>
          <w:sz w:val="20"/>
          <w:szCs w:val="20"/>
        </w:rPr>
        <w:t>________________________</w:t>
      </w:r>
    </w:p>
    <w:p xmlns:wp14="http://schemas.microsoft.com/office/word/2010/wordml" w:rsidR="00FB5DD1" w:rsidP="00AC4E6C" w:rsidRDefault="00FB5DD1" w14:paraId="672A6659" wp14:textId="77777777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</w:p>
    <w:p xmlns:wp14="http://schemas.microsoft.com/office/word/2010/wordml" w:rsidR="00A279C0" w:rsidP="00AC4E6C" w:rsidRDefault="00A279C0" w14:paraId="0531A841" wp14:textId="77777777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 w:rsidRPr="00C608F9">
        <w:rPr>
          <w:rFonts w:ascii="Times New Roman" w:hAnsi="Times New Roman"/>
          <w:sz w:val="20"/>
          <w:szCs w:val="20"/>
        </w:rPr>
        <w:t>Докладная записка</w:t>
      </w:r>
    </w:p>
    <w:p xmlns:wp14="http://schemas.microsoft.com/office/word/2010/wordml" w:rsidRPr="00C608F9" w:rsidR="00FB5DD1" w:rsidP="00AC4E6C" w:rsidRDefault="00FB5DD1" w14:paraId="0A37501D" wp14:textId="77777777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</w:p>
    <w:p xmlns:wp14="http://schemas.microsoft.com/office/word/2010/wordml" w:rsidRPr="00C608F9" w:rsidR="00BD6279" w:rsidP="00E2313E" w:rsidRDefault="005837A9" w14:paraId="4300796E" wp14:textId="77777777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 w:rsidRPr="00C608F9">
        <w:rPr>
          <w:rFonts w:ascii="Times New Roman" w:hAnsi="Times New Roman"/>
          <w:sz w:val="20"/>
          <w:szCs w:val="20"/>
        </w:rPr>
        <w:t xml:space="preserve">Докладываю Вам, что с </w:t>
      </w:r>
      <w:r w:rsidRPr="00C608F9" w:rsidR="003C08A5">
        <w:rPr>
          <w:rFonts w:ascii="Times New Roman" w:hAnsi="Times New Roman"/>
          <w:sz w:val="20"/>
          <w:szCs w:val="20"/>
        </w:rPr>
        <w:t>{</w:t>
      </w:r>
      <w:proofErr w:type="gramStart"/>
      <w:r w:rsidRPr="00C608F9" w:rsidR="003C08A5">
        <w:rPr>
          <w:rFonts w:ascii="Times New Roman" w:hAnsi="Times New Roman"/>
          <w:sz w:val="20"/>
          <w:szCs w:val="20"/>
        </w:rPr>
        <w:t xml:space="preserve">{ </w:t>
      </w:r>
      <w:proofErr w:type="spellStart"/>
      <w:proofErr w:type="gramEnd"/>
      <w:r w:rsidRPr="00C608F9" w:rsidR="003C08A5">
        <w:rPr>
          <w:rFonts w:ascii="Times New Roman" w:hAnsi="Times New Roman"/>
          <w:sz w:val="20"/>
          <w:szCs w:val="20"/>
        </w:rPr>
        <w:t>date_begin</w:t>
      </w:r>
      <w:proofErr w:type="spellEnd"/>
      <w:r w:rsidRPr="00C608F9" w:rsidR="003C08A5">
        <w:rPr>
          <w:rFonts w:ascii="Times New Roman" w:hAnsi="Times New Roman"/>
          <w:sz w:val="20"/>
          <w:szCs w:val="20"/>
        </w:rPr>
        <w:t xml:space="preserve"> }}</w:t>
      </w:r>
      <w:r w:rsidR="00F87685">
        <w:rPr>
          <w:rFonts w:ascii="Times New Roman" w:hAnsi="Times New Roman"/>
          <w:sz w:val="20"/>
          <w:szCs w:val="20"/>
        </w:rPr>
        <w:t xml:space="preserve"> </w:t>
      </w:r>
      <w:r w:rsidRPr="00C608F9" w:rsidR="00B87485">
        <w:rPr>
          <w:rFonts w:ascii="Times New Roman" w:hAnsi="Times New Roman"/>
          <w:sz w:val="20"/>
          <w:szCs w:val="20"/>
        </w:rPr>
        <w:t xml:space="preserve">по {{ </w:t>
      </w:r>
      <w:proofErr w:type="spellStart"/>
      <w:r w:rsidRPr="00C608F9" w:rsidR="00B87485">
        <w:rPr>
          <w:rFonts w:ascii="Times New Roman" w:hAnsi="Times New Roman"/>
          <w:sz w:val="20"/>
          <w:szCs w:val="20"/>
        </w:rPr>
        <w:t>date_end</w:t>
      </w:r>
      <w:proofErr w:type="spellEnd"/>
      <w:r w:rsidRPr="00C608F9" w:rsidR="00B87485">
        <w:rPr>
          <w:rFonts w:ascii="Times New Roman" w:hAnsi="Times New Roman"/>
          <w:sz w:val="20"/>
          <w:szCs w:val="20"/>
        </w:rPr>
        <w:t xml:space="preserve"> }} обходы территории </w:t>
      </w:r>
      <w:r w:rsidR="00BD1780">
        <w:rPr>
          <w:rFonts w:ascii="Times New Roman" w:hAnsi="Times New Roman"/>
          <w:sz w:val="20"/>
          <w:szCs w:val="20"/>
        </w:rPr>
        <w:t xml:space="preserve">склада </w:t>
      </w:r>
      <w:r w:rsidRPr="00C608F9" w:rsidR="001679AD">
        <w:rPr>
          <w:rFonts w:ascii="Times New Roman" w:hAnsi="Times New Roman"/>
          <w:sz w:val="20"/>
          <w:szCs w:val="20"/>
        </w:rPr>
        <w:t>осуществляли:</w:t>
      </w:r>
      <w:bookmarkStart w:name="_GoBack" w:id="0"/>
      <w:bookmarkEnd w:id="0"/>
    </w:p>
    <w:p xmlns:wp14="http://schemas.microsoft.com/office/word/2010/wordml" w:rsidRPr="00C608F9" w:rsidR="009348BF" w:rsidP="00AC4E6C" w:rsidRDefault="009348BF" w14:paraId="5DAB6C7B" wp14:textId="77777777">
      <w:pPr>
        <w:spacing w:after="100" w:line="240" w:lineRule="auto"/>
        <w:rPr>
          <w:rFonts w:ascii="Times New Roman" w:hAnsi="Times New Roman"/>
          <w:sz w:val="20"/>
          <w:szCs w:val="20"/>
        </w:rPr>
        <w:sectPr w:rsidRPr="00C608F9" w:rsidR="009348BF" w:rsidSect="006F7DE7">
          <w:pgSz w:w="11906" w:h="16838" w:orient="portrait"/>
          <w:pgMar w:top="851" w:right="1134" w:bottom="851" w:left="1134" w:header="709" w:footer="709" w:gutter="0"/>
          <w:cols w:space="708"/>
          <w:docGrid w:linePitch="360"/>
        </w:sectPr>
      </w:pPr>
    </w:p>
    <w:p xmlns:wp14="http://schemas.microsoft.com/office/word/2010/wordml" w:rsidRPr="00C608F9" w:rsidR="007311C7" w:rsidP="00AC4E6C" w:rsidRDefault="00C4389F" w14:paraId="06309F43" wp14:textId="77777777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C608F9">
        <w:rPr>
          <w:rFonts w:ascii="Times New Roman" w:hAnsi="Times New Roman"/>
          <w:sz w:val="20"/>
          <w:szCs w:val="20"/>
          <w:lang w:val="en-US"/>
        </w:rPr>
        <w:lastRenderedPageBreak/>
        <w:t xml:space="preserve">{% for object in </w:t>
      </w:r>
      <w:proofErr w:type="gramStart"/>
      <w:r w:rsidRPr="00C608F9" w:rsidR="004D6070">
        <w:rPr>
          <w:rFonts w:ascii="Times New Roman" w:hAnsi="Times New Roman"/>
          <w:sz w:val="20"/>
          <w:szCs w:val="20"/>
          <w:lang w:val="en-US"/>
        </w:rPr>
        <w:t>schedule</w:t>
      </w:r>
      <w:r w:rsidRPr="00C608F9">
        <w:rPr>
          <w:rFonts w:ascii="Times New Roman" w:hAnsi="Times New Roman"/>
          <w:sz w:val="20"/>
          <w:szCs w:val="20"/>
          <w:lang w:val="en-US"/>
        </w:rPr>
        <w:t>%</w:t>
      </w:r>
      <w:proofErr w:type="gramEnd"/>
      <w:r w:rsidRPr="00C608F9">
        <w:rPr>
          <w:rFonts w:ascii="Times New Roman" w:hAnsi="Times New Roman"/>
          <w:sz w:val="20"/>
          <w:szCs w:val="20"/>
          <w:lang w:val="en-US"/>
        </w:rPr>
        <w:t>}</w:t>
      </w:r>
      <w:r w:rsidRPr="00C608F9" w:rsidR="00E736A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608F9" w:rsidR="00A87646">
        <w:rPr>
          <w:rFonts w:ascii="Times New Roman" w:hAnsi="Times New Roman"/>
          <w:sz w:val="20"/>
          <w:szCs w:val="20"/>
          <w:lang w:val="en-US"/>
        </w:rPr>
        <w:t>{</w:t>
      </w:r>
      <w:proofErr w:type="gramStart"/>
      <w:r w:rsidRPr="00C608F9" w:rsidR="00A87646">
        <w:rPr>
          <w:rFonts w:ascii="Times New Roman" w:hAnsi="Times New Roman"/>
          <w:sz w:val="20"/>
          <w:szCs w:val="20"/>
          <w:lang w:val="en-US"/>
        </w:rPr>
        <w:t>{ object</w:t>
      </w:r>
      <w:proofErr w:type="gramEnd"/>
      <w:r w:rsidRPr="00C608F9" w:rsidR="00A87646">
        <w:rPr>
          <w:rFonts w:ascii="Times New Roman" w:hAnsi="Times New Roman"/>
          <w:sz w:val="20"/>
          <w:szCs w:val="20"/>
          <w:lang w:val="en-US"/>
        </w:rPr>
        <w:t xml:space="preserve"> }}</w:t>
      </w:r>
      <w:r w:rsidRPr="00C608F9" w:rsidR="00E81C4E">
        <w:rPr>
          <w:rFonts w:ascii="Times New Roman" w:hAnsi="Times New Roman"/>
          <w:sz w:val="20"/>
          <w:szCs w:val="20"/>
          <w:lang w:val="en-US"/>
        </w:rPr>
        <w:t xml:space="preserve"> _______________________</w:t>
      </w:r>
      <w:r w:rsidRPr="00C608F9" w:rsidR="00846092">
        <w:rPr>
          <w:rFonts w:ascii="Times New Roman" w:hAnsi="Times New Roman"/>
          <w:sz w:val="20"/>
          <w:szCs w:val="20"/>
          <w:lang w:val="en-US"/>
        </w:rPr>
        <w:t>___</w:t>
      </w:r>
      <w:r w:rsidRPr="00C608F9" w:rsidR="006142DC">
        <w:rPr>
          <w:rFonts w:ascii="Times New Roman" w:hAnsi="Times New Roman"/>
          <w:sz w:val="20"/>
          <w:szCs w:val="20"/>
          <w:lang w:val="en-US"/>
        </w:rPr>
        <w:t>_</w:t>
      </w:r>
      <w:r w:rsidRPr="00C608F9" w:rsidR="00D20E4A">
        <w:rPr>
          <w:rFonts w:ascii="Times New Roman" w:hAnsi="Times New Roman"/>
          <w:sz w:val="20"/>
          <w:szCs w:val="20"/>
          <w:lang w:val="en-US"/>
        </w:rPr>
        <w:t>:</w:t>
      </w:r>
    </w:p>
    <w:p xmlns:wp14="http://schemas.microsoft.com/office/word/2010/wordml" w:rsidRPr="00C608F9" w:rsidR="0031126A" w:rsidP="00AC4E6C" w:rsidRDefault="0031126A" w14:paraId="02EB378F" wp14:textId="77777777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  <w:sectPr w:rsidRPr="00C608F9" w:rsidR="0031126A" w:rsidSect="00C73554">
          <w:type w:val="continuous"/>
          <w:pgSz w:w="11906" w:h="16838" w:orient="portrait"/>
          <w:pgMar w:top="1134" w:right="1134" w:bottom="1134" w:left="1134" w:header="709" w:footer="709" w:gutter="0"/>
          <w:cols w:space="708" w:num="2"/>
          <w:docGrid w:linePitch="360"/>
        </w:sectPr>
      </w:pPr>
    </w:p>
    <w:tbl>
      <w:tblPr>
        <w:tblStyle w:val="a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257"/>
        <w:gridCol w:w="2424"/>
      </w:tblGrid>
      <w:tr xmlns:wp14="http://schemas.microsoft.com/office/word/2010/wordml" w:rsidRPr="001D59B2" w:rsidR="00EF3A73" w:rsidTr="0030129A" w14:paraId="758125B4" wp14:textId="77777777">
        <w:trPr>
          <w:trHeight w:val="351"/>
        </w:trPr>
        <w:tc>
          <w:tcPr>
            <w:tcW w:w="9854" w:type="dxa"/>
            <w:gridSpan w:val="2"/>
          </w:tcPr>
          <w:p w:rsidRPr="00C608F9" w:rsidR="00EF3A73" w:rsidP="00AC4E6C" w:rsidRDefault="00EF3A73" w14:paraId="2E0E896D" wp14:textId="77777777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608F9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{%</w:t>
            </w:r>
            <w:proofErr w:type="spellStart"/>
            <w:r w:rsidRPr="00C608F9"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C608F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for time in schedule [object] %}</w:t>
            </w:r>
          </w:p>
        </w:tc>
      </w:tr>
      <w:tr xmlns:wp14="http://schemas.microsoft.com/office/word/2010/wordml" w:rsidRPr="00C608F9" w:rsidR="00EF3A73" w:rsidTr="0030129A" w14:paraId="4B7801B6" wp14:textId="77777777">
        <w:trPr>
          <w:trHeight w:val="288"/>
        </w:trPr>
        <w:tc>
          <w:tcPr>
            <w:tcW w:w="4927" w:type="dxa"/>
          </w:tcPr>
          <w:p w:rsidRPr="00C608F9" w:rsidR="00EF3A73" w:rsidP="00AC4E6C" w:rsidRDefault="00EF3A73" w14:paraId="462D14F4" wp14:textId="77777777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608F9">
              <w:rPr>
                <w:rFonts w:ascii="Times New Roman" w:hAnsi="Times New Roman"/>
                <w:sz w:val="20"/>
                <w:szCs w:val="20"/>
              </w:rPr>
              <w:t>Убыл</w:t>
            </w:r>
            <w:r w:rsidRPr="00C608F9"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 w:rsidRPr="00C608F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{{time}}</w:t>
            </w:r>
            <w:r w:rsidRPr="00C608F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:rsidRPr="00C608F9" w:rsidR="00EF3A73" w:rsidP="00AC4E6C" w:rsidRDefault="00EF3A73" w14:paraId="5FAAB1A4" wp14:textId="77777777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608F9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C608F9"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 xmlns:wp14="http://schemas.microsoft.com/office/word/2010/wordml" w:rsidRPr="00C608F9" w:rsidR="00EF3A73" w:rsidTr="0030129A" w14:paraId="5E71251C" wp14:textId="77777777">
        <w:trPr>
          <w:trHeight w:val="366"/>
        </w:trPr>
        <w:tc>
          <w:tcPr>
            <w:tcW w:w="9854" w:type="dxa"/>
            <w:gridSpan w:val="2"/>
          </w:tcPr>
          <w:p w:rsidRPr="00C608F9" w:rsidR="00EF3A73" w:rsidP="00AC4E6C" w:rsidRDefault="00EF3A73" w14:paraId="3663A128" wp14:textId="77777777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608F9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{%</w:t>
            </w:r>
            <w:proofErr w:type="spellStart"/>
            <w:r w:rsidRPr="00C608F9"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C608F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08F9">
              <w:rPr>
                <w:rFonts w:ascii="Times New Roman" w:hAnsi="Times New Roman"/>
                <w:sz w:val="20"/>
                <w:szCs w:val="20"/>
                <w:lang w:val="en-US"/>
              </w:rPr>
              <w:t>endfor</w:t>
            </w:r>
            <w:proofErr w:type="spellEnd"/>
            <w:r w:rsidRPr="00C608F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</w:p>
        </w:tc>
      </w:tr>
    </w:tbl>
    <w:p xmlns:wp14="http://schemas.microsoft.com/office/word/2010/wordml" w:rsidRPr="00C608F9" w:rsidR="0031126A" w:rsidP="00AC4E6C" w:rsidRDefault="0031126A" w14:paraId="6A05A809" wp14:textId="77777777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  <w:sectPr w:rsidRPr="00C608F9" w:rsidR="0031126A" w:rsidSect="00791699">
          <w:type w:val="continuous"/>
          <w:pgSz w:w="11906" w:h="16838" w:orient="portrait"/>
          <w:pgMar w:top="851" w:right="1134" w:bottom="1134" w:left="1134" w:header="709" w:footer="709" w:gutter="0"/>
          <w:cols w:space="708" w:num="2"/>
          <w:docGrid w:linePitch="360"/>
        </w:sectPr>
      </w:pPr>
    </w:p>
    <w:p xmlns:wp14="http://schemas.microsoft.com/office/word/2010/wordml" w:rsidRPr="00C608F9" w:rsidR="00836A43" w:rsidP="00AC4E6C" w:rsidRDefault="00C4389F" w14:paraId="4B4786D7" wp14:textId="77777777">
      <w:pPr>
        <w:spacing w:after="100" w:line="240" w:lineRule="auto"/>
        <w:rPr>
          <w:rFonts w:ascii="Times New Roman" w:hAnsi="Times New Roman"/>
          <w:sz w:val="20"/>
          <w:szCs w:val="20"/>
        </w:rPr>
      </w:pPr>
      <w:r w:rsidRPr="00C608F9">
        <w:rPr>
          <w:rFonts w:ascii="Times New Roman" w:hAnsi="Times New Roman"/>
          <w:sz w:val="20"/>
          <w:szCs w:val="20"/>
          <w:lang w:val="en-US"/>
        </w:rPr>
        <w:lastRenderedPageBreak/>
        <w:t xml:space="preserve">{% </w:t>
      </w:r>
      <w:proofErr w:type="spellStart"/>
      <w:r w:rsidRPr="00C608F9">
        <w:rPr>
          <w:rFonts w:ascii="Times New Roman" w:hAnsi="Times New Roman"/>
          <w:sz w:val="20"/>
          <w:szCs w:val="20"/>
          <w:lang w:val="en-US"/>
        </w:rPr>
        <w:t>endfor</w:t>
      </w:r>
      <w:proofErr w:type="spellEnd"/>
      <w:r w:rsidRPr="00C608F9">
        <w:rPr>
          <w:rFonts w:ascii="Times New Roman" w:hAnsi="Times New Roman"/>
          <w:sz w:val="20"/>
          <w:szCs w:val="20"/>
          <w:lang w:val="en-US"/>
        </w:rPr>
        <w:t xml:space="preserve"> %}</w:t>
      </w:r>
    </w:p>
    <w:p xmlns:wp14="http://schemas.microsoft.com/office/word/2010/wordml" w:rsidRPr="00C608F9" w:rsidR="00D432EA" w:rsidP="00AC4E6C" w:rsidRDefault="00673A4E" w14:paraId="5D62AD6B" wp14:textId="77777777">
      <w:pPr>
        <w:spacing w:after="100" w:line="240" w:lineRule="auto"/>
        <w:jc w:val="right"/>
        <w:rPr>
          <w:rFonts w:ascii="Times New Roman" w:hAnsi="Times New Roman"/>
          <w:sz w:val="20"/>
          <w:szCs w:val="20"/>
          <w:lang w:val="en-US"/>
        </w:rPr>
        <w:sectPr w:rsidRPr="00C608F9" w:rsidR="00D432EA" w:rsidSect="00227399">
          <w:type w:val="continuous"/>
          <w:pgSz w:w="11906" w:h="16838" w:orient="portrait"/>
          <w:pgMar w:top="289" w:right="1134" w:bottom="312" w:left="1134" w:header="709" w:footer="709" w:gutter="0"/>
          <w:cols w:space="708"/>
          <w:docGrid w:linePitch="360"/>
        </w:sectPr>
      </w:pPr>
      <w:r w:rsidRPr="00C608F9">
        <w:rPr>
          <w:rFonts w:ascii="Times New Roman" w:hAnsi="Times New Roman"/>
          <w:sz w:val="20"/>
          <w:szCs w:val="20"/>
        </w:rPr>
        <w:t>«__»____________20___ г.  ________________________  _________</w:t>
      </w:r>
    </w:p>
    <w:p xmlns:wp14="http://schemas.microsoft.com/office/word/2010/wordml" w:rsidRPr="00C608F9" w:rsidR="00E55A7D" w:rsidP="00AC4E6C" w:rsidRDefault="00E55A7D" w14:paraId="5A39BBE3" wp14:textId="77777777">
      <w:pPr>
        <w:spacing w:after="100"/>
        <w:rPr>
          <w:rFonts w:ascii="Times New Roman" w:hAnsi="Times New Roman"/>
          <w:sz w:val="20"/>
          <w:szCs w:val="20"/>
          <w:lang w:val="en-US"/>
        </w:rPr>
      </w:pPr>
    </w:p>
    <w:sectPr w:rsidRPr="00C608F9" w:rsidR="00E55A7D" w:rsidSect="0031126A">
      <w:type w:val="continuous"/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attachedTemplate r:id="rId1"/>
  <w:trackRevisions w:val="false"/>
  <w:defaultTabStop w:val="708"/>
  <w:characterSpacingControl w:val="doNotCompress"/>
  <w:compat/>
  <w:rsids>
    <w:rsidRoot w:val="009F0A5A"/>
    <w:rsid w:val="00005EBD"/>
    <w:rsid w:val="00010563"/>
    <w:rsid w:val="00020D9A"/>
    <w:rsid w:val="000534F0"/>
    <w:rsid w:val="00076D29"/>
    <w:rsid w:val="00083E1E"/>
    <w:rsid w:val="000A5633"/>
    <w:rsid w:val="000B3F5E"/>
    <w:rsid w:val="000D2E46"/>
    <w:rsid w:val="000D6436"/>
    <w:rsid w:val="000E4696"/>
    <w:rsid w:val="000E6E73"/>
    <w:rsid w:val="000F7D57"/>
    <w:rsid w:val="0011563A"/>
    <w:rsid w:val="00116248"/>
    <w:rsid w:val="00136A54"/>
    <w:rsid w:val="00137434"/>
    <w:rsid w:val="0015052B"/>
    <w:rsid w:val="001679AD"/>
    <w:rsid w:val="001A573B"/>
    <w:rsid w:val="001C7374"/>
    <w:rsid w:val="001D10DD"/>
    <w:rsid w:val="001D59B2"/>
    <w:rsid w:val="001E046D"/>
    <w:rsid w:val="00226452"/>
    <w:rsid w:val="00227399"/>
    <w:rsid w:val="0024419C"/>
    <w:rsid w:val="00245654"/>
    <w:rsid w:val="00263D84"/>
    <w:rsid w:val="00274D57"/>
    <w:rsid w:val="00284A89"/>
    <w:rsid w:val="00285445"/>
    <w:rsid w:val="00285D96"/>
    <w:rsid w:val="002872C5"/>
    <w:rsid w:val="00293898"/>
    <w:rsid w:val="002A51AD"/>
    <w:rsid w:val="002A522F"/>
    <w:rsid w:val="002B781C"/>
    <w:rsid w:val="002C12A8"/>
    <w:rsid w:val="002C1800"/>
    <w:rsid w:val="0030129A"/>
    <w:rsid w:val="0031126A"/>
    <w:rsid w:val="003316CA"/>
    <w:rsid w:val="00334184"/>
    <w:rsid w:val="00343641"/>
    <w:rsid w:val="00344CA2"/>
    <w:rsid w:val="003852EA"/>
    <w:rsid w:val="003C08A5"/>
    <w:rsid w:val="003C3C71"/>
    <w:rsid w:val="003E1E18"/>
    <w:rsid w:val="003E1FFA"/>
    <w:rsid w:val="003E4F9C"/>
    <w:rsid w:val="003E6A56"/>
    <w:rsid w:val="003F2855"/>
    <w:rsid w:val="00400BC4"/>
    <w:rsid w:val="00405897"/>
    <w:rsid w:val="004271C2"/>
    <w:rsid w:val="00427694"/>
    <w:rsid w:val="004547BB"/>
    <w:rsid w:val="0045564C"/>
    <w:rsid w:val="00456C8F"/>
    <w:rsid w:val="00464186"/>
    <w:rsid w:val="004714F5"/>
    <w:rsid w:val="00471576"/>
    <w:rsid w:val="004B01A9"/>
    <w:rsid w:val="004D6070"/>
    <w:rsid w:val="004E63C7"/>
    <w:rsid w:val="004F2848"/>
    <w:rsid w:val="005025F4"/>
    <w:rsid w:val="0051381F"/>
    <w:rsid w:val="00526F01"/>
    <w:rsid w:val="0056276B"/>
    <w:rsid w:val="00574A4F"/>
    <w:rsid w:val="005837A9"/>
    <w:rsid w:val="005A6BEC"/>
    <w:rsid w:val="005B3569"/>
    <w:rsid w:val="005C1021"/>
    <w:rsid w:val="005F322B"/>
    <w:rsid w:val="006142DC"/>
    <w:rsid w:val="006152D4"/>
    <w:rsid w:val="00632D99"/>
    <w:rsid w:val="00673A4E"/>
    <w:rsid w:val="00691388"/>
    <w:rsid w:val="006940D3"/>
    <w:rsid w:val="006A2E16"/>
    <w:rsid w:val="006B1A51"/>
    <w:rsid w:val="006B1AAB"/>
    <w:rsid w:val="006C2918"/>
    <w:rsid w:val="006D2529"/>
    <w:rsid w:val="006D418F"/>
    <w:rsid w:val="006F3D31"/>
    <w:rsid w:val="006F4CF8"/>
    <w:rsid w:val="006F5FCD"/>
    <w:rsid w:val="006F7DE7"/>
    <w:rsid w:val="00726802"/>
    <w:rsid w:val="00731010"/>
    <w:rsid w:val="007311C7"/>
    <w:rsid w:val="00743680"/>
    <w:rsid w:val="00746C0D"/>
    <w:rsid w:val="0075065F"/>
    <w:rsid w:val="0076607F"/>
    <w:rsid w:val="00791699"/>
    <w:rsid w:val="007A1002"/>
    <w:rsid w:val="007B00EE"/>
    <w:rsid w:val="007B54AC"/>
    <w:rsid w:val="007F70D1"/>
    <w:rsid w:val="00823A26"/>
    <w:rsid w:val="008358F5"/>
    <w:rsid w:val="00836A43"/>
    <w:rsid w:val="00846092"/>
    <w:rsid w:val="0085015D"/>
    <w:rsid w:val="00851AE4"/>
    <w:rsid w:val="00860D4E"/>
    <w:rsid w:val="00867FA4"/>
    <w:rsid w:val="00874319"/>
    <w:rsid w:val="0089252B"/>
    <w:rsid w:val="008B2734"/>
    <w:rsid w:val="008E376B"/>
    <w:rsid w:val="008E7E60"/>
    <w:rsid w:val="009013FF"/>
    <w:rsid w:val="009059DC"/>
    <w:rsid w:val="009076CB"/>
    <w:rsid w:val="00910E32"/>
    <w:rsid w:val="00932BBF"/>
    <w:rsid w:val="009348BF"/>
    <w:rsid w:val="00944178"/>
    <w:rsid w:val="009679A8"/>
    <w:rsid w:val="009971D5"/>
    <w:rsid w:val="009B01BB"/>
    <w:rsid w:val="009C6121"/>
    <w:rsid w:val="009E0F1B"/>
    <w:rsid w:val="009E4042"/>
    <w:rsid w:val="009F0A5A"/>
    <w:rsid w:val="00A21594"/>
    <w:rsid w:val="00A279C0"/>
    <w:rsid w:val="00A403F5"/>
    <w:rsid w:val="00A4197B"/>
    <w:rsid w:val="00A46F0F"/>
    <w:rsid w:val="00A47E60"/>
    <w:rsid w:val="00A65840"/>
    <w:rsid w:val="00A76185"/>
    <w:rsid w:val="00A80FBA"/>
    <w:rsid w:val="00A81A98"/>
    <w:rsid w:val="00A86802"/>
    <w:rsid w:val="00A87646"/>
    <w:rsid w:val="00AC4E6C"/>
    <w:rsid w:val="00AD27F6"/>
    <w:rsid w:val="00B638DD"/>
    <w:rsid w:val="00B87485"/>
    <w:rsid w:val="00B95784"/>
    <w:rsid w:val="00BB1A53"/>
    <w:rsid w:val="00BB7104"/>
    <w:rsid w:val="00BD1780"/>
    <w:rsid w:val="00BD6279"/>
    <w:rsid w:val="00BE4790"/>
    <w:rsid w:val="00C23356"/>
    <w:rsid w:val="00C2413F"/>
    <w:rsid w:val="00C4389F"/>
    <w:rsid w:val="00C456DF"/>
    <w:rsid w:val="00C608F9"/>
    <w:rsid w:val="00C65A12"/>
    <w:rsid w:val="00C73554"/>
    <w:rsid w:val="00C852F2"/>
    <w:rsid w:val="00CA7C5C"/>
    <w:rsid w:val="00CC44BF"/>
    <w:rsid w:val="00D037F6"/>
    <w:rsid w:val="00D10D3D"/>
    <w:rsid w:val="00D136BD"/>
    <w:rsid w:val="00D20E4A"/>
    <w:rsid w:val="00D231B4"/>
    <w:rsid w:val="00D32BB6"/>
    <w:rsid w:val="00D378F6"/>
    <w:rsid w:val="00D432EA"/>
    <w:rsid w:val="00D519D7"/>
    <w:rsid w:val="00D532BB"/>
    <w:rsid w:val="00D66F69"/>
    <w:rsid w:val="00D72A14"/>
    <w:rsid w:val="00DB3461"/>
    <w:rsid w:val="00DB6CF3"/>
    <w:rsid w:val="00DF16A0"/>
    <w:rsid w:val="00DF66B7"/>
    <w:rsid w:val="00E02672"/>
    <w:rsid w:val="00E16E9A"/>
    <w:rsid w:val="00E204D5"/>
    <w:rsid w:val="00E21804"/>
    <w:rsid w:val="00E2313E"/>
    <w:rsid w:val="00E2716D"/>
    <w:rsid w:val="00E552D9"/>
    <w:rsid w:val="00E55A7D"/>
    <w:rsid w:val="00E702E7"/>
    <w:rsid w:val="00E71F46"/>
    <w:rsid w:val="00E736A7"/>
    <w:rsid w:val="00E8097A"/>
    <w:rsid w:val="00E80F56"/>
    <w:rsid w:val="00E81C4E"/>
    <w:rsid w:val="00EE0F01"/>
    <w:rsid w:val="00EF3A73"/>
    <w:rsid w:val="00EF4C52"/>
    <w:rsid w:val="00EF7D96"/>
    <w:rsid w:val="00F06337"/>
    <w:rsid w:val="00F37DF6"/>
    <w:rsid w:val="00F42417"/>
    <w:rsid w:val="00F443FD"/>
    <w:rsid w:val="00F45ECD"/>
    <w:rsid w:val="00F46403"/>
    <w:rsid w:val="00F61F58"/>
    <w:rsid w:val="00F67499"/>
    <w:rsid w:val="00F72CAE"/>
    <w:rsid w:val="00F76135"/>
    <w:rsid w:val="00F87379"/>
    <w:rsid w:val="00F87685"/>
    <w:rsid w:val="00F93044"/>
    <w:rsid w:val="00FA00D9"/>
    <w:rsid w:val="00FB5585"/>
    <w:rsid w:val="00FB5DD1"/>
    <w:rsid w:val="00FD368B"/>
    <w:rsid w:val="00FD5B23"/>
    <w:rsid w:val="00FD6CBD"/>
    <w:rsid w:val="00FE187C"/>
    <w:rsid w:val="00FF3FF9"/>
    <w:rsid w:val="6944C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CBC6E00"/>
  <w15:docId w15:val="{B64CE150-1B45-4B04-8D8C-BB18520FAA7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hAnsi="Arial" w:eastAsia="Times New Roman" w:cs="Arial"/>
      <w:b/>
      <w:bCs/>
      <w:spacing w:val="60"/>
      <w:sz w:val="2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styleId="50" w:customStyle="1">
    <w:name w:val="Заголовок 5 Знак"/>
    <w:basedOn w:val="a0"/>
    <w:link w:val="5"/>
    <w:rsid w:val="00EF4C52"/>
    <w:rPr>
      <w:rFonts w:ascii="Arial" w:hAnsi="Arial" w:eastAsia="Times New Roman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hAnsi="Times New Roman" w:eastAsia="Times New Roman"/>
      <w:b/>
      <w:sz w:val="24"/>
      <w:szCs w:val="20"/>
      <w:lang w:eastAsia="ru-RU"/>
    </w:rPr>
  </w:style>
  <w:style w:type="character" w:styleId="a5" w:customStyle="1">
    <w:name w:val="Название Знак"/>
    <w:basedOn w:val="a0"/>
    <w:link w:val="a4"/>
    <w:rsid w:val="00EF4C52"/>
    <w:rPr>
      <w:rFonts w:ascii="Times New Roman" w:hAnsi="Times New Roman" w:eastAsia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styleId="a7" w:customStyle="1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table" w:styleId="a8">
    <w:name w:val="Table Grid"/>
    <w:basedOn w:val="a1"/>
    <w:uiPriority w:val="59"/>
    <w:rsid w:val="00E80F5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Название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table" w:styleId="a8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запрос по бенефициару1.dotx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 Windows</dc:creator>
  <lastModifiedBy>Pixie Kosh</lastModifiedBy>
  <revision>124</revision>
  <lastPrinted>2016-11-09T08:03:00.0000000Z</lastPrinted>
  <dcterms:created xsi:type="dcterms:W3CDTF">2019-02-21T08:44:00.0000000Z</dcterms:created>
  <dcterms:modified xsi:type="dcterms:W3CDTF">2021-12-11T11:43:51.7254055Z</dcterms:modified>
</coreProperties>
</file>